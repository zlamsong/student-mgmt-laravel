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Enter your name:"/>
        <w:tag w:val="Enter your name:"/>
        <w:id w:val="-1170244857"/>
        <w:placeholder>
          <w:docPart w:val="42238B9496064A88908ACD1FDA8440D6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9B46E6" w:rsidRPr="009B46E6" w:rsidRDefault="00D05577">
          <w:pPr>
            <w:pStyle w:val="ContactInfo"/>
          </w:pPr>
          <w:r>
            <w:t>Neerajan Rai</w:t>
          </w:r>
        </w:p>
      </w:sdtContent>
    </w:sdt>
    <w:p w:rsidR="00620296" w:rsidRDefault="00D05577">
      <w:pPr>
        <w:pStyle w:val="ContactInfo"/>
      </w:pPr>
      <w:r>
        <w:t>Naya Naikap</w:t>
      </w:r>
    </w:p>
    <w:p w:rsidR="00620296" w:rsidRDefault="00D05577">
      <w:pPr>
        <w:pStyle w:val="ContactInfo"/>
      </w:pPr>
      <w:r>
        <w:t>Kathmandu</w:t>
      </w:r>
    </w:p>
    <w:sdt>
      <w:sdtPr>
        <w:alias w:val="Enter date:"/>
        <w:tag w:val="Enter date:"/>
        <w:id w:val="665133706"/>
        <w:placeholder>
          <w:docPart w:val="290F1C8B070F489BB5E0F7578BC39868"/>
        </w:placeholder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15:appearance w15:val="hidden"/>
        <w:text w:multiLine="1"/>
      </w:sdtPr>
      <w:sdtEndPr/>
      <w:sdtContent>
        <w:p w:rsidR="00620296" w:rsidRDefault="00043DA4" w:rsidP="00157334">
          <w:pPr>
            <w:pStyle w:val="Date"/>
          </w:pPr>
          <w:r>
            <w:t>Feb 16</w:t>
          </w:r>
        </w:p>
      </w:sdtContent>
    </w:sdt>
    <w:p w:rsidR="00620296" w:rsidRDefault="00D05577">
      <w:pPr>
        <w:pStyle w:val="ContactInfo"/>
      </w:pPr>
      <w:r>
        <w:t>Trainee</w:t>
      </w:r>
      <w:r w:rsidR="00043DA4">
        <w:t xml:space="preserve"> Software Engineer</w:t>
      </w:r>
    </w:p>
    <w:p w:rsidR="00620296" w:rsidRDefault="00043DA4">
      <w:pPr>
        <w:pStyle w:val="ContactInfo"/>
      </w:pPr>
      <w:r>
        <w:t>Pioneer solutions Nepal (p) Ltd.</w:t>
      </w:r>
    </w:p>
    <w:p w:rsidR="00620296" w:rsidRDefault="00D05577">
      <w:pPr>
        <w:pStyle w:val="ContactInfo"/>
      </w:pPr>
      <w:r>
        <w:t>Kathmandu</w:t>
      </w:r>
      <w:r w:rsidR="00043DA4">
        <w:t>, Sitapaila</w:t>
      </w:r>
    </w:p>
    <w:p w:rsidR="00620296" w:rsidRDefault="006255CD">
      <w:pPr>
        <w:pStyle w:val="Salutation"/>
      </w:pPr>
      <w:r>
        <w:t xml:space="preserve">Dear </w:t>
      </w:r>
      <w:sdt>
        <w:sdtPr>
          <w:alias w:val="Recipient name:"/>
          <w:tag w:val="Recipient name:"/>
          <w:id w:val="569389569"/>
          <w:placeholder>
            <w:docPart w:val="6388DDC01FD5464C80880C4201C751E4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 w:multiLine="1"/>
        </w:sdtPr>
        <w:sdtEndPr/>
        <w:sdtContent>
          <w:r w:rsidR="00157334">
            <w:t>Recipient</w:t>
          </w:r>
        </w:sdtContent>
      </w:sdt>
    </w:p>
    <w:p w:rsidR="00D05577" w:rsidRDefault="00D05577">
      <w:r>
        <w:t>I am currently researching intern in the field of web developer and through JobsNepal</w:t>
      </w:r>
      <w:r w:rsidR="003C5931">
        <w:t>.com,</w:t>
      </w:r>
      <w:r>
        <w:t xml:space="preserve"> I found</w:t>
      </w:r>
      <w:r w:rsidR="003C5931">
        <w:t xml:space="preserve"> out that your company has been currently looking for a trainee</w:t>
      </w:r>
      <w:r w:rsidR="00043DA4">
        <w:t xml:space="preserve"> software engineer on PHP</w:t>
      </w:r>
      <w:bookmarkStart w:id="0" w:name="_GoBack"/>
      <w:bookmarkEnd w:id="0"/>
      <w:r w:rsidR="003C5931">
        <w:t>.</w:t>
      </w:r>
    </w:p>
    <w:p w:rsidR="00157334" w:rsidRDefault="004D2B04">
      <w:r>
        <w:t>As you will see from the enclosed resume, my education and academic accomplishments are in education and academic accomplishment fields respectively</w:t>
      </w:r>
      <w:r w:rsidR="006255CD">
        <w:t xml:space="preserve">. </w:t>
      </w:r>
      <w:r>
        <w:t xml:space="preserve">I hope to </w:t>
      </w:r>
      <w:r w:rsidR="00157334">
        <w:t>learn new skills and transfer the skills that I have in web developing</w:t>
      </w:r>
      <w:r w:rsidR="006255CD">
        <w:t>.</w:t>
      </w:r>
    </w:p>
    <w:p w:rsidR="00620296" w:rsidRDefault="00157334">
      <w:r>
        <w:t xml:space="preserve">If you have questions, please contact me by phone or email from the enclosed resume. </w:t>
      </w:r>
      <w:sdt>
        <w:sdtPr>
          <w:alias w:val="Enter letter body:"/>
          <w:tag w:val="Enter letter body:"/>
          <w:id w:val="-1818096742"/>
          <w:placeholder>
            <w:docPart w:val="8BE9C1F76E5947A4A66312FD157A8F33"/>
          </w:placeholder>
          <w:temporary/>
          <w:showingPlcHdr/>
          <w15:appearance w15:val="hidden"/>
        </w:sdtPr>
        <w:sdtEndPr/>
        <w:sdtContent>
          <w:r>
            <w:t>I appreciate your time in considering my request.</w:t>
          </w:r>
        </w:sdtContent>
      </w:sdt>
    </w:p>
    <w:p w:rsidR="00157334" w:rsidRDefault="00157334">
      <w:pPr>
        <w:pStyle w:val="Closing"/>
      </w:pPr>
    </w:p>
    <w:p w:rsidR="00620296" w:rsidRDefault="005C01E9">
      <w:pPr>
        <w:pStyle w:val="Closing"/>
      </w:pPr>
      <w:sdt>
        <w:sdtPr>
          <w:alias w:val="Sincerely:"/>
          <w:tag w:val="Sincerely:"/>
          <w:id w:val="1797178055"/>
          <w:placeholder>
            <w:docPart w:val="C1F6B82044DB4042B044B84FA4219859"/>
          </w:placeholder>
          <w:temporary/>
          <w:showingPlcHdr/>
          <w15:appearance w15:val="hidden"/>
        </w:sdtPr>
        <w:sdtEndPr/>
        <w:sdtContent>
          <w:r w:rsidR="00E0339F">
            <w:t>Sincerely</w:t>
          </w:r>
        </w:sdtContent>
      </w:sdt>
      <w:r w:rsidR="006255CD">
        <w:t>,</w:t>
      </w:r>
    </w:p>
    <w:sdt>
      <w:sdtPr>
        <w:alias w:val="Your name:"/>
        <w:tag w:val="Your name:"/>
        <w:id w:val="2111313803"/>
        <w:placeholder>
          <w:docPart w:val="9633EB01D023403DA94EF06434F49AA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EndPr/>
      <w:sdtContent>
        <w:p w:rsidR="00D05577" w:rsidRPr="00E0339F" w:rsidRDefault="00D05577" w:rsidP="00157334">
          <w:pPr>
            <w:pStyle w:val="Signature"/>
          </w:pPr>
          <w:r>
            <w:rPr>
              <w:lang w:val="en-GB"/>
            </w:rPr>
            <w:t>Neerajan Rai</w:t>
          </w:r>
        </w:p>
      </w:sdtContent>
    </w:sdt>
    <w:sectPr w:rsidR="00D05577" w:rsidRPr="00E0339F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1E9" w:rsidRDefault="005C01E9">
      <w:pPr>
        <w:spacing w:after="0" w:line="240" w:lineRule="auto"/>
      </w:pPr>
      <w:r>
        <w:separator/>
      </w:r>
    </w:p>
  </w:endnote>
  <w:endnote w:type="continuationSeparator" w:id="0">
    <w:p w:rsidR="005C01E9" w:rsidRDefault="005C01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1E9" w:rsidRDefault="005C01E9">
      <w:pPr>
        <w:spacing w:after="0" w:line="240" w:lineRule="auto"/>
      </w:pPr>
      <w:r>
        <w:separator/>
      </w:r>
    </w:p>
  </w:footnote>
  <w:footnote w:type="continuationSeparator" w:id="0">
    <w:p w:rsidR="005C01E9" w:rsidRDefault="005C01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:"/>
      <w:tag w:val="Recipient name:"/>
      <w:id w:val="-1468971042"/>
      <w:placeholder>
        <w:docPart w:val="6388DDC01FD5464C80880C4201C751E4"/>
      </w:placeholder>
      <w:dataBinding w:prefixMappings="xmlns:ns0='http://schemas.microsoft.com/office/2006/coverPageProps' " w:xpath="/ns0:CoverPageProperties[1]/ns0:CompanyFax[1]" w:storeItemID="{55AF091B-3C7A-41E3-B477-F2FDAA23CFDA}"/>
      <w15:appearance w15:val="hidden"/>
      <w:text w:multiLine="1"/>
    </w:sdtPr>
    <w:sdtEndPr/>
    <w:sdtContent>
      <w:p w:rsidR="00620296" w:rsidRDefault="00157334">
        <w:pPr>
          <w:pStyle w:val="Header"/>
        </w:pPr>
        <w:r>
          <w:rPr>
            <w:lang w:val="en-GB"/>
          </w:rPr>
          <w:t>Recipient</w:t>
        </w:r>
      </w:p>
    </w:sdtContent>
  </w:sdt>
  <w:sdt>
    <w:sdtPr>
      <w:alias w:val="Enter date:"/>
      <w:tag w:val="Enter date:"/>
      <w:id w:val="-69278930"/>
      <w:placeholder>
        <w:docPart w:val="3268C28ED7DA4FF5BFDE6BAD1591B01B"/>
      </w:placeholder>
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<w15:appearance w15:val="hidden"/>
      <w:text w:multiLine="1"/>
    </w:sdtPr>
    <w:sdtEndPr/>
    <w:sdtContent>
      <w:p w:rsidR="00620296" w:rsidRPr="00DA2564" w:rsidRDefault="00043DA4" w:rsidP="00DA2564">
        <w:pPr>
          <w:pStyle w:val="Header"/>
        </w:pPr>
        <w:r>
          <w:rPr>
            <w:lang w:val="en-GB"/>
          </w:rPr>
          <w:t>Feb 16</w:t>
        </w:r>
      </w:p>
    </w:sdtContent>
  </w:sdt>
  <w:p w:rsidR="00620296" w:rsidRDefault="006255CD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157334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0C7EAE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9A4F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8DBA910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4F60A10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062CB5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928BFA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426E2B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1463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3C848D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39ADA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577"/>
    <w:rsid w:val="0004168E"/>
    <w:rsid w:val="00043DA4"/>
    <w:rsid w:val="000603FF"/>
    <w:rsid w:val="00067FB7"/>
    <w:rsid w:val="000C1AEB"/>
    <w:rsid w:val="00157334"/>
    <w:rsid w:val="001647FD"/>
    <w:rsid w:val="003C5931"/>
    <w:rsid w:val="00441E2E"/>
    <w:rsid w:val="004D2B04"/>
    <w:rsid w:val="005C01E9"/>
    <w:rsid w:val="00620296"/>
    <w:rsid w:val="006255CD"/>
    <w:rsid w:val="00793325"/>
    <w:rsid w:val="009B46E6"/>
    <w:rsid w:val="00AC5C55"/>
    <w:rsid w:val="00C32F9C"/>
    <w:rsid w:val="00C70689"/>
    <w:rsid w:val="00CC7C0D"/>
    <w:rsid w:val="00D05577"/>
    <w:rsid w:val="00D24C20"/>
    <w:rsid w:val="00DA2564"/>
    <w:rsid w:val="00E0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BFF02F-83B0-4CE0-A2CE-4E94F597E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47FD"/>
    <w:rPr>
      <w:spacing w:val="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647FD"/>
    <w:pPr>
      <w:keepNext/>
      <w:keepLines/>
      <w:spacing w:before="240" w:after="0"/>
      <w:contextualSpacing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47FD"/>
    <w:pPr>
      <w:keepNext/>
      <w:keepLines/>
      <w:spacing w:before="40" w:after="0"/>
      <w:contextualSpacing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pPr>
      <w:spacing w:after="0"/>
    </w:pPr>
  </w:style>
  <w:style w:type="paragraph" w:styleId="Closing">
    <w:name w:val="Closing"/>
    <w:basedOn w:val="Normal"/>
    <w:next w:val="Signature"/>
    <w:uiPriority w:val="5"/>
    <w:qFormat/>
    <w:rsid w:val="00441E2E"/>
    <w:pPr>
      <w:keepNext/>
      <w:spacing w:after="1000" w:line="240" w:lineRule="auto"/>
      <w:contextualSpacing/>
    </w:pPr>
  </w:style>
  <w:style w:type="paragraph" w:styleId="Signature">
    <w:name w:val="Signature"/>
    <w:basedOn w:val="Normal"/>
    <w:next w:val="Normal"/>
    <w:uiPriority w:val="6"/>
    <w:qFormat/>
    <w:pPr>
      <w:keepNext/>
      <w:spacing w:after="360"/>
      <w:contextualSpacing/>
    </w:pPr>
  </w:style>
  <w:style w:type="paragraph" w:styleId="Date">
    <w:name w:val="Date"/>
    <w:basedOn w:val="Normal"/>
    <w:next w:val="ContactInfo"/>
    <w:uiPriority w:val="2"/>
    <w:qFormat/>
    <w:rsid w:val="00441E2E"/>
    <w:pPr>
      <w:spacing w:after="480" w:line="240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FB7"/>
    <w:p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067FB7"/>
    <w:rPr>
      <w:spacing w:val="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uiPriority w:val="3"/>
    <w:qFormat/>
    <w:rsid w:val="00441E2E"/>
    <w:pPr>
      <w:spacing w:before="400" w:after="20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67FB7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FB7"/>
    <w:rPr>
      <w:spacing w:val="4"/>
    </w:rPr>
  </w:style>
  <w:style w:type="character" w:styleId="SubtleReference">
    <w:name w:val="Subtle Reference"/>
    <w:basedOn w:val="DefaultParagraphFont"/>
    <w:uiPriority w:val="31"/>
    <w:qFormat/>
    <w:rsid w:val="00CC7C0D"/>
    <w:rPr>
      <w:caps w:val="0"/>
      <w:smallCaps w:val="0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3325"/>
    <w:rPr>
      <w:rFonts w:ascii="Segoe UI" w:hAnsi="Segoe UI" w:cs="Segoe UI"/>
      <w:spacing w:val="4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93325"/>
  </w:style>
  <w:style w:type="paragraph" w:styleId="BlockText">
    <w:name w:val="Block Text"/>
    <w:basedOn w:val="Normal"/>
    <w:uiPriority w:val="99"/>
    <w:semiHidden/>
    <w:unhideWhenUsed/>
    <w:rsid w:val="00441E2E"/>
    <w:pPr>
      <w:pBdr>
        <w:top w:val="single" w:sz="2" w:space="10" w:color="365F91" w:themeColor="accent1" w:themeShade="BF" w:shadow="1"/>
        <w:left w:val="single" w:sz="2" w:space="10" w:color="365F91" w:themeColor="accent1" w:themeShade="BF" w:shadow="1"/>
        <w:bottom w:val="single" w:sz="2" w:space="10" w:color="365F91" w:themeColor="accent1" w:themeShade="BF" w:shadow="1"/>
        <w:right w:val="single" w:sz="2" w:space="10" w:color="365F91" w:themeColor="accent1" w:themeShade="BF" w:shadow="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7933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3325"/>
    <w:rPr>
      <w:spacing w:val="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9332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93325"/>
    <w:rPr>
      <w:spacing w:val="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9332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93325"/>
    <w:rPr>
      <w:spacing w:val="4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93325"/>
    <w:pPr>
      <w:spacing w:after="24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93325"/>
    <w:rPr>
      <w:spacing w:val="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9332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93325"/>
    <w:rPr>
      <w:spacing w:val="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93325"/>
    <w:pPr>
      <w:spacing w:after="24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93325"/>
    <w:rPr>
      <w:spacing w:val="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93325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93325"/>
    <w:rPr>
      <w:spacing w:val="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9332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93325"/>
    <w:rPr>
      <w:spacing w:val="4"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441E2E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93325"/>
    <w:pPr>
      <w:spacing w:after="200" w:line="240" w:lineRule="auto"/>
    </w:pPr>
    <w:rPr>
      <w:i/>
      <w:iCs/>
      <w:color w:val="1F497D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79332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3325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3325"/>
    <w:rPr>
      <w:spacing w:val="4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33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3325"/>
    <w:rPr>
      <w:b/>
      <w:bCs/>
      <w:spacing w:val="4"/>
      <w:szCs w:val="20"/>
    </w:rPr>
  </w:style>
  <w:style w:type="table" w:styleId="DarkList">
    <w:name w:val="Dark List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793325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93325"/>
    <w:rPr>
      <w:rFonts w:ascii="Segoe UI" w:hAnsi="Segoe UI" w:cs="Segoe UI"/>
      <w:spacing w:val="4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93325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93325"/>
    <w:rPr>
      <w:spacing w:val="4"/>
    </w:rPr>
  </w:style>
  <w:style w:type="character" w:styleId="Emphasis">
    <w:name w:val="Emphasis"/>
    <w:basedOn w:val="DefaultParagraphFont"/>
    <w:uiPriority w:val="20"/>
    <w:semiHidden/>
    <w:unhideWhenUsed/>
    <w:qFormat/>
    <w:rsid w:val="00793325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79332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93325"/>
    <w:rPr>
      <w:spacing w:val="4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9332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93325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79332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93325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93325"/>
    <w:rPr>
      <w:spacing w:val="4"/>
      <w:szCs w:val="20"/>
    </w:rPr>
  </w:style>
  <w:style w:type="table" w:styleId="GridTable1Light">
    <w:name w:val="Grid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47FD"/>
    <w:rPr>
      <w:rFonts w:asciiTheme="majorHAnsi" w:eastAsiaTheme="majorEastAsia" w:hAnsiTheme="majorHAnsi" w:cstheme="majorBidi"/>
      <w:i/>
      <w:iCs/>
      <w:color w:val="365F91" w:themeColor="accent1" w:themeShade="BF"/>
      <w:spacing w:val="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47FD"/>
    <w:rPr>
      <w:rFonts w:asciiTheme="majorHAnsi" w:eastAsiaTheme="majorEastAsia" w:hAnsiTheme="majorHAnsi" w:cstheme="majorBidi"/>
      <w:color w:val="365F91" w:themeColor="accent1" w:themeShade="BF"/>
      <w:spacing w:val="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47FD"/>
    <w:rPr>
      <w:rFonts w:asciiTheme="majorHAnsi" w:eastAsiaTheme="majorEastAsia" w:hAnsiTheme="majorHAnsi" w:cstheme="majorBidi"/>
      <w:color w:val="243F60" w:themeColor="accent1" w:themeShade="7F"/>
      <w:spacing w:val="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47FD"/>
    <w:rPr>
      <w:rFonts w:asciiTheme="majorHAnsi" w:eastAsiaTheme="majorEastAsia" w:hAnsiTheme="majorHAnsi" w:cstheme="majorBidi"/>
      <w:i/>
      <w:iCs/>
      <w:color w:val="243F60" w:themeColor="accent1" w:themeShade="7F"/>
      <w:spacing w:val="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47FD"/>
    <w:rPr>
      <w:rFonts w:asciiTheme="majorHAnsi" w:eastAsiaTheme="majorEastAsia" w:hAnsiTheme="majorHAnsi" w:cstheme="majorBidi"/>
      <w:color w:val="272727" w:themeColor="text1" w:themeTint="D8"/>
      <w:spacing w:val="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47FD"/>
    <w:rPr>
      <w:rFonts w:asciiTheme="majorHAnsi" w:eastAsiaTheme="majorEastAsia" w:hAnsiTheme="majorHAnsi" w:cstheme="majorBidi"/>
      <w:i/>
      <w:iCs/>
      <w:color w:val="272727" w:themeColor="text1" w:themeTint="D8"/>
      <w:spacing w:val="4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793325"/>
  </w:style>
  <w:style w:type="paragraph" w:styleId="HTMLAddress">
    <w:name w:val="HTML Address"/>
    <w:basedOn w:val="Normal"/>
    <w:link w:val="HTMLAddressChar"/>
    <w:uiPriority w:val="99"/>
    <w:semiHidden/>
    <w:unhideWhenUsed/>
    <w:rsid w:val="00793325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93325"/>
    <w:rPr>
      <w:i/>
      <w:iCs/>
      <w:spacing w:val="4"/>
    </w:rPr>
  </w:style>
  <w:style w:type="character" w:styleId="HTMLCite">
    <w:name w:val="HTML Cite"/>
    <w:basedOn w:val="DefaultParagraphFont"/>
    <w:uiPriority w:val="99"/>
    <w:semiHidden/>
    <w:unhideWhenUsed/>
    <w:rsid w:val="0079332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79332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3325"/>
    <w:rPr>
      <w:rFonts w:ascii="Consolas" w:hAnsi="Consolas"/>
      <w:spacing w:val="4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79332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79332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79332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9332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93325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93325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41E2E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41E2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41E2E"/>
    <w:rPr>
      <w:i/>
      <w:iCs/>
      <w:color w:val="365F91" w:themeColor="accent1" w:themeShade="BF"/>
      <w:spacing w:val="4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41E2E"/>
    <w:rPr>
      <w:b/>
      <w:bCs/>
      <w:caps w:val="0"/>
      <w:smallCaps/>
      <w:color w:val="365F91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9332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793325"/>
  </w:style>
  <w:style w:type="paragraph" w:styleId="List">
    <w:name w:val="List"/>
    <w:basedOn w:val="Normal"/>
    <w:uiPriority w:val="99"/>
    <w:semiHidden/>
    <w:unhideWhenUsed/>
    <w:rsid w:val="007933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7933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793325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793325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793325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793325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93325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93325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93325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93325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93325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93325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93325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93325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93325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793325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93325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93325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93325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93325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793325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9332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4" w:space="0" w:color="C0504D" w:themeColor="accent2"/>
        <w:bottom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4" w:space="0" w:color="9BBB59" w:themeColor="accent3"/>
        <w:bottom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4" w:space="0" w:color="8064A2" w:themeColor="accent4"/>
        <w:bottom w:val="single" w:sz="4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4" w:space="0" w:color="4BACC6" w:themeColor="accent5"/>
        <w:bottom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4" w:space="0" w:color="F79646" w:themeColor="accent6"/>
        <w:bottom w:val="single" w:sz="4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93325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93325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93325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93325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93325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93325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79332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pacing w:val="4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93325"/>
    <w:rPr>
      <w:rFonts w:ascii="Consolas" w:hAnsi="Consolas"/>
      <w:spacing w:val="4"/>
      <w:szCs w:val="20"/>
    </w:rPr>
  </w:style>
  <w:style w:type="table" w:styleId="MediumGrid1">
    <w:name w:val="Medium Grid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9332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9332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933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93325"/>
    <w:rPr>
      <w:rFonts w:asciiTheme="majorHAnsi" w:eastAsiaTheme="majorEastAsia" w:hAnsiTheme="majorHAnsi" w:cstheme="majorBidi"/>
      <w:spacing w:val="4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93325"/>
    <w:pPr>
      <w:spacing w:after="0" w:line="240" w:lineRule="auto"/>
    </w:pPr>
    <w:rPr>
      <w:spacing w:val="4"/>
    </w:rPr>
  </w:style>
  <w:style w:type="paragraph" w:styleId="NormalWeb">
    <w:name w:val="Normal (Web)"/>
    <w:basedOn w:val="Normal"/>
    <w:uiPriority w:val="99"/>
    <w:semiHidden/>
    <w:unhideWhenUsed/>
    <w:rsid w:val="00793325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79332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93325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93325"/>
    <w:rPr>
      <w:spacing w:val="4"/>
    </w:rPr>
  </w:style>
  <w:style w:type="character" w:styleId="PageNumber">
    <w:name w:val="page number"/>
    <w:basedOn w:val="DefaultParagraphFont"/>
    <w:uiPriority w:val="99"/>
    <w:semiHidden/>
    <w:unhideWhenUsed/>
    <w:rsid w:val="00793325"/>
  </w:style>
  <w:style w:type="table" w:styleId="PlainTable1">
    <w:name w:val="Plain Table 1"/>
    <w:basedOn w:val="TableNormal"/>
    <w:uiPriority w:val="41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9332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93325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793325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93325"/>
    <w:rPr>
      <w:rFonts w:ascii="Consolas" w:hAnsi="Consolas"/>
      <w:spacing w:val="4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441E2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441E2E"/>
    <w:rPr>
      <w:i/>
      <w:iCs/>
      <w:color w:val="404040" w:themeColor="text1" w:themeTint="BF"/>
      <w:spacing w:val="4"/>
    </w:rPr>
  </w:style>
  <w:style w:type="character" w:styleId="Strong">
    <w:name w:val="Strong"/>
    <w:basedOn w:val="DefaultParagraphFont"/>
    <w:uiPriority w:val="22"/>
    <w:semiHidden/>
    <w:unhideWhenUsed/>
    <w:qFormat/>
    <w:rsid w:val="00793325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41E2E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41E2E"/>
    <w:rPr>
      <w:rFonts w:eastAsiaTheme="minorEastAsia"/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93325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79332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79332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793325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793325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793325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793325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793325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793325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793325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793325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793325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793325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793325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793325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59"/>
    <w:rsid w:val="007933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793325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793325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793325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9332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793325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793325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79332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793325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793325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9332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9332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79332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793325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793325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79332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793325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79332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793325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793325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793325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441E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441E2E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79332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79332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933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79332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79332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9332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9332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9332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9332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9332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32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erajan\AppData\Roaming\Microsoft\Templates\Letter%20requesting%20informational%20interview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2238B9496064A88908ACD1FDA844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00EBCA-E830-48CA-820F-FF9EF0940EF3}"/>
      </w:docPartPr>
      <w:docPartBody>
        <w:p w:rsidR="006D3B41" w:rsidRDefault="00B15EB4">
          <w:pPr>
            <w:pStyle w:val="42238B9496064A88908ACD1FDA8440D6"/>
          </w:pPr>
          <w:r>
            <w:t>Your Name</w:t>
          </w:r>
        </w:p>
      </w:docPartBody>
    </w:docPart>
    <w:docPart>
      <w:docPartPr>
        <w:name w:val="290F1C8B070F489BB5E0F7578BC39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728F34-8D28-447E-807E-5828D90630A5}"/>
      </w:docPartPr>
      <w:docPartBody>
        <w:p w:rsidR="006D3B41" w:rsidRDefault="00B15EB4">
          <w:pPr>
            <w:pStyle w:val="290F1C8B070F489BB5E0F7578BC39868"/>
          </w:pPr>
          <w:r>
            <w:t>Date</w:t>
          </w:r>
        </w:p>
      </w:docPartBody>
    </w:docPart>
    <w:docPart>
      <w:docPartPr>
        <w:name w:val="6388DDC01FD5464C80880C4201C75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6E3416-49DC-454C-87AE-2A996F39F152}"/>
      </w:docPartPr>
      <w:docPartBody>
        <w:p w:rsidR="006D3B41" w:rsidRDefault="00B15EB4">
          <w:pPr>
            <w:pStyle w:val="6388DDC01FD5464C80880C4201C751E4"/>
          </w:pPr>
          <w:r>
            <w:rPr>
              <w:rStyle w:val="PlaceholderText"/>
            </w:rPr>
            <w:t>Recipient Name</w:t>
          </w:r>
        </w:p>
      </w:docPartBody>
    </w:docPart>
    <w:docPart>
      <w:docPartPr>
        <w:name w:val="3268C28ED7DA4FF5BFDE6BAD1591B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2148A5-E01F-4E52-B9FE-3A35A8D7A9A8}"/>
      </w:docPartPr>
      <w:docPartBody>
        <w:p w:rsidR="006D3B41" w:rsidRDefault="00B15EB4">
          <w:pPr>
            <w:pStyle w:val="3268C28ED7DA4FF5BFDE6BAD1591B01B"/>
          </w:pPr>
          <w:r w:rsidRPr="00CC7C0D">
            <w:rPr>
              <w:rStyle w:val="SubtleReference"/>
            </w:rPr>
            <w:t>job field</w:t>
          </w:r>
        </w:p>
      </w:docPartBody>
    </w:docPart>
    <w:docPart>
      <w:docPartPr>
        <w:name w:val="C1F6B82044DB4042B044B84FA42198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081D4-CFF5-4CB4-B4B8-FF01216F1554}"/>
      </w:docPartPr>
      <w:docPartBody>
        <w:p w:rsidR="006D3B41" w:rsidRDefault="00B15EB4">
          <w:pPr>
            <w:pStyle w:val="C1F6B82044DB4042B044B84FA4219859"/>
          </w:pPr>
          <w:r>
            <w:t>Sincerely</w:t>
          </w:r>
        </w:p>
      </w:docPartBody>
    </w:docPart>
    <w:docPart>
      <w:docPartPr>
        <w:name w:val="9633EB01D023403DA94EF06434F49A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78BF1-CE14-412D-87BE-70242D577462}"/>
      </w:docPartPr>
      <w:docPartBody>
        <w:p w:rsidR="006D3B41" w:rsidRDefault="00B15EB4">
          <w:pPr>
            <w:pStyle w:val="9633EB01D023403DA94EF06434F49AA2"/>
          </w:pPr>
          <w:r w:rsidRPr="009B46E6">
            <w:t>Your Name</w:t>
          </w:r>
        </w:p>
      </w:docPartBody>
    </w:docPart>
    <w:docPart>
      <w:docPartPr>
        <w:name w:val="8BE9C1F76E5947A4A66312FD157A8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A9D592-D405-4E08-8EEF-EE9E9F4DC734}"/>
      </w:docPartPr>
      <w:docPartBody>
        <w:p w:rsidR="006D3B41" w:rsidRDefault="00AE04C2" w:rsidP="00AE04C2">
          <w:pPr>
            <w:pStyle w:val="8BE9C1F76E5947A4A66312FD157A8F33"/>
          </w:pPr>
          <w:r>
            <w:t>I appreciate your time in considering my request.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4C2"/>
    <w:rsid w:val="006D3B41"/>
    <w:rsid w:val="00AE04C2"/>
    <w:rsid w:val="00B15EB4"/>
    <w:rsid w:val="00D7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2238B9496064A88908ACD1FDA8440D6">
    <w:name w:val="42238B9496064A88908ACD1FDA8440D6"/>
  </w:style>
  <w:style w:type="paragraph" w:customStyle="1" w:styleId="7397A9A95A394AA8B473FBCA1B76A9C2">
    <w:name w:val="7397A9A95A394AA8B473FBCA1B76A9C2"/>
  </w:style>
  <w:style w:type="paragraph" w:customStyle="1" w:styleId="F69D14D8FAC5445293D0657B48565CC5">
    <w:name w:val="F69D14D8FAC5445293D0657B48565CC5"/>
  </w:style>
  <w:style w:type="paragraph" w:customStyle="1" w:styleId="290F1C8B070F489BB5E0F7578BC39868">
    <w:name w:val="290F1C8B070F489BB5E0F7578BC39868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88DDC01FD5464C80880C4201C751E4">
    <w:name w:val="6388DDC01FD5464C80880C4201C751E4"/>
  </w:style>
  <w:style w:type="paragraph" w:customStyle="1" w:styleId="57B15A955977434CAF1689C9DE719A4F">
    <w:name w:val="57B15A955977434CAF1689C9DE719A4F"/>
  </w:style>
  <w:style w:type="paragraph" w:customStyle="1" w:styleId="17A72A12C35449C191E7462B32394D88">
    <w:name w:val="17A72A12C35449C191E7462B32394D88"/>
  </w:style>
  <w:style w:type="paragraph" w:customStyle="1" w:styleId="04CEB6380ECD4210843732790E008BD9">
    <w:name w:val="04CEB6380ECD4210843732790E008BD9"/>
  </w:style>
  <w:style w:type="character" w:styleId="SubtleReference">
    <w:name w:val="Subtle Reference"/>
    <w:basedOn w:val="DefaultParagraphFont"/>
    <w:uiPriority w:val="31"/>
    <w:unhideWhenUsed/>
    <w:qFormat/>
    <w:rsid w:val="00AE04C2"/>
    <w:rPr>
      <w:caps w:val="0"/>
      <w:smallCaps w:val="0"/>
      <w:color w:val="5A5A5A" w:themeColor="text1" w:themeTint="A5"/>
    </w:rPr>
  </w:style>
  <w:style w:type="paragraph" w:customStyle="1" w:styleId="07CB1E42E83C47A99FF9D0F14C62C6C5">
    <w:name w:val="07CB1E42E83C47A99FF9D0F14C62C6C5"/>
  </w:style>
  <w:style w:type="paragraph" w:customStyle="1" w:styleId="6E8C1413CA2B4459A7FECA00017AE8BB">
    <w:name w:val="6E8C1413CA2B4459A7FECA00017AE8BB"/>
  </w:style>
  <w:style w:type="paragraph" w:customStyle="1" w:styleId="16C22B3CD5E34F818D728E7201C242FC">
    <w:name w:val="16C22B3CD5E34F818D728E7201C242FC"/>
  </w:style>
  <w:style w:type="paragraph" w:customStyle="1" w:styleId="E0787063D6774DFC9433E27D292B06DC">
    <w:name w:val="E0787063D6774DFC9433E27D292B06DC"/>
  </w:style>
  <w:style w:type="paragraph" w:customStyle="1" w:styleId="FCDD34AFCCF34C21A788D20B434E3E7F">
    <w:name w:val="FCDD34AFCCF34C21A788D20B434E3E7F"/>
  </w:style>
  <w:style w:type="paragraph" w:customStyle="1" w:styleId="3268C28ED7DA4FF5BFDE6BAD1591B01B">
    <w:name w:val="3268C28ED7DA4FF5BFDE6BAD1591B01B"/>
  </w:style>
  <w:style w:type="paragraph" w:customStyle="1" w:styleId="66B1139074FA4A8CB2E0D62BBD6A7FB9">
    <w:name w:val="66B1139074FA4A8CB2E0D62BBD6A7FB9"/>
  </w:style>
  <w:style w:type="paragraph" w:customStyle="1" w:styleId="6FF06124BE5944F4B50029409232EB42">
    <w:name w:val="6FF06124BE5944F4B50029409232EB42"/>
  </w:style>
  <w:style w:type="paragraph" w:customStyle="1" w:styleId="79F99F07B78F4EAEAF8500ABC4588A7E">
    <w:name w:val="79F99F07B78F4EAEAF8500ABC4588A7E"/>
  </w:style>
  <w:style w:type="paragraph" w:customStyle="1" w:styleId="DE72BF324AE54660B295EC41A0100C3E">
    <w:name w:val="DE72BF324AE54660B295EC41A0100C3E"/>
  </w:style>
  <w:style w:type="paragraph" w:customStyle="1" w:styleId="5B898F36AF07443DA48846BD6A4B04A2">
    <w:name w:val="5B898F36AF07443DA48846BD6A4B04A2"/>
  </w:style>
  <w:style w:type="paragraph" w:customStyle="1" w:styleId="74E2ECEDAD2B4BE5B594A9DD86F9A2C5">
    <w:name w:val="74E2ECEDAD2B4BE5B594A9DD86F9A2C5"/>
  </w:style>
  <w:style w:type="paragraph" w:customStyle="1" w:styleId="1C66A563FBA646309A9677F28FD9E4BD">
    <w:name w:val="1C66A563FBA646309A9677F28FD9E4BD"/>
  </w:style>
  <w:style w:type="paragraph" w:customStyle="1" w:styleId="64BE11E030F948BD8103776D44A70D97">
    <w:name w:val="64BE11E030F948BD8103776D44A70D97"/>
  </w:style>
  <w:style w:type="paragraph" w:customStyle="1" w:styleId="C1F6B82044DB4042B044B84FA4219859">
    <w:name w:val="C1F6B82044DB4042B044B84FA4219859"/>
  </w:style>
  <w:style w:type="paragraph" w:customStyle="1" w:styleId="9633EB01D023403DA94EF06434F49AA2">
    <w:name w:val="9633EB01D023403DA94EF06434F49AA2"/>
  </w:style>
  <w:style w:type="paragraph" w:customStyle="1" w:styleId="C5F2CA0734174140B3011ACBAE94AC09">
    <w:name w:val="C5F2CA0734174140B3011ACBAE94AC09"/>
  </w:style>
  <w:style w:type="paragraph" w:customStyle="1" w:styleId="E15CF592EAA2487491F73780FA27805C">
    <w:name w:val="E15CF592EAA2487491F73780FA27805C"/>
    <w:rsid w:val="00AE04C2"/>
  </w:style>
  <w:style w:type="paragraph" w:customStyle="1" w:styleId="C6F9A7D0E51B4326B8B2C3975745C351">
    <w:name w:val="C6F9A7D0E51B4326B8B2C3975745C351"/>
    <w:rsid w:val="00AE04C2"/>
  </w:style>
  <w:style w:type="paragraph" w:customStyle="1" w:styleId="5A11943B51344CE7AF83D3983065CEB6">
    <w:name w:val="5A11943B51344CE7AF83D3983065CEB6"/>
    <w:rsid w:val="00AE04C2"/>
  </w:style>
  <w:style w:type="paragraph" w:customStyle="1" w:styleId="A1867BBAFE4F42AC9AEAD86066EC0552">
    <w:name w:val="A1867BBAFE4F42AC9AEAD86066EC0552"/>
    <w:rsid w:val="00AE04C2"/>
  </w:style>
  <w:style w:type="paragraph" w:customStyle="1" w:styleId="AF353AEDA775440EB2ABA2082B2C450C">
    <w:name w:val="AF353AEDA775440EB2ABA2082B2C450C"/>
    <w:rsid w:val="00AE04C2"/>
  </w:style>
  <w:style w:type="paragraph" w:customStyle="1" w:styleId="4A0D5905D97E4B1BB137F2D50B506A39">
    <w:name w:val="4A0D5905D97E4B1BB137F2D50B506A39"/>
    <w:rsid w:val="00AE04C2"/>
  </w:style>
  <w:style w:type="paragraph" w:customStyle="1" w:styleId="3E326A34A7BA4FBFA21179C815E3E7C8">
    <w:name w:val="3E326A34A7BA4FBFA21179C815E3E7C8"/>
    <w:rsid w:val="00AE04C2"/>
  </w:style>
  <w:style w:type="paragraph" w:customStyle="1" w:styleId="85D3F2AE822544B380FA12D1CC2E3893">
    <w:name w:val="85D3F2AE822544B380FA12D1CC2E3893"/>
    <w:rsid w:val="00AE04C2"/>
  </w:style>
  <w:style w:type="paragraph" w:customStyle="1" w:styleId="BDA639B659FA48CA965CFBF0208D0D68">
    <w:name w:val="BDA639B659FA48CA965CFBF0208D0D68"/>
    <w:rsid w:val="00AE04C2"/>
  </w:style>
  <w:style w:type="paragraph" w:customStyle="1" w:styleId="8A64186437524141A9704C0FE4ECA838">
    <w:name w:val="8A64186437524141A9704C0FE4ECA838"/>
    <w:rsid w:val="00AE04C2"/>
  </w:style>
  <w:style w:type="paragraph" w:customStyle="1" w:styleId="1A1303C88204488CA80923B1C5FA86EB">
    <w:name w:val="1A1303C88204488CA80923B1C5FA86EB"/>
    <w:rsid w:val="00AE04C2"/>
  </w:style>
  <w:style w:type="paragraph" w:customStyle="1" w:styleId="BEA1883735FB42F59757ED32A29E6400">
    <w:name w:val="BEA1883735FB42F59757ED32A29E6400"/>
    <w:rsid w:val="00AE04C2"/>
  </w:style>
  <w:style w:type="paragraph" w:customStyle="1" w:styleId="C3D718DB87034763BB1878B0C5556575">
    <w:name w:val="C3D718DB87034763BB1878B0C5556575"/>
    <w:rsid w:val="00AE04C2"/>
  </w:style>
  <w:style w:type="paragraph" w:customStyle="1" w:styleId="54055B8613CC435CAB4FF5C51D7B79C7">
    <w:name w:val="54055B8613CC435CAB4FF5C51D7B79C7"/>
    <w:rsid w:val="00AE04C2"/>
  </w:style>
  <w:style w:type="paragraph" w:customStyle="1" w:styleId="3FCF535EF8AB49D49F6295441406B0C3">
    <w:name w:val="3FCF535EF8AB49D49F6295441406B0C3"/>
    <w:rsid w:val="00AE04C2"/>
  </w:style>
  <w:style w:type="paragraph" w:customStyle="1" w:styleId="881723EFC2E64521A95BA61D634B913F">
    <w:name w:val="881723EFC2E64521A95BA61D634B913F"/>
    <w:rsid w:val="00AE04C2"/>
  </w:style>
  <w:style w:type="paragraph" w:customStyle="1" w:styleId="C5BC10C6A75749ABBAFE31139806456D">
    <w:name w:val="C5BC10C6A75749ABBAFE31139806456D"/>
    <w:rsid w:val="00AE04C2"/>
  </w:style>
  <w:style w:type="paragraph" w:customStyle="1" w:styleId="BFD39BBA632842F5A1F460A1A99826E8">
    <w:name w:val="BFD39BBA632842F5A1F460A1A99826E8"/>
    <w:rsid w:val="00AE04C2"/>
  </w:style>
  <w:style w:type="paragraph" w:customStyle="1" w:styleId="8BE9C1F76E5947A4A66312FD157A8F33">
    <w:name w:val="8BE9C1F76E5947A4A66312FD157A8F33"/>
    <w:rsid w:val="00AE04C2"/>
  </w:style>
  <w:style w:type="paragraph" w:customStyle="1" w:styleId="B905746623754AB8B7E513C55814845D">
    <w:name w:val="B905746623754AB8B7E513C55814845D"/>
    <w:rsid w:val="00AE04C2"/>
  </w:style>
  <w:style w:type="paragraph" w:customStyle="1" w:styleId="94E15925E911492BBB3E811195957C85">
    <w:name w:val="94E15925E911492BBB3E811195957C85"/>
    <w:rsid w:val="00AE04C2"/>
  </w:style>
  <w:style w:type="paragraph" w:customStyle="1" w:styleId="463E26C0CDA546EE8BF4B57B0C916E34">
    <w:name w:val="463E26C0CDA546EE8BF4B57B0C916E34"/>
    <w:rsid w:val="00AE04C2"/>
  </w:style>
  <w:style w:type="paragraph" w:customStyle="1" w:styleId="DE21258CCD3C4BC3A0CF39BFF72FC7D4">
    <w:name w:val="DE21258CCD3C4BC3A0CF39BFF72FC7D4"/>
    <w:rsid w:val="00AE04C2"/>
  </w:style>
  <w:style w:type="paragraph" w:customStyle="1" w:styleId="B8A19EBA8A13428A9160EBA302255FFD">
    <w:name w:val="B8A19EBA8A13428A9160EBA302255FFD"/>
    <w:rsid w:val="00AE04C2"/>
  </w:style>
  <w:style w:type="paragraph" w:customStyle="1" w:styleId="4BDD17F9984A400780EB4748FE1C20AF">
    <w:name w:val="4BDD17F9984A400780EB4748FE1C20AF"/>
    <w:rsid w:val="00AE0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web developer</Abstract>
  <CompanyAddress/>
  <CompanyPhone/>
  <CompanyFax>Recipient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Letter requesting informational interview</Template>
  <TotalTime>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neerajan</dc:creator>
  <cp:keywords>Neerajan Rai</cp:keywords>
  <dc:description>Feb 16</dc:description>
  <cp:lastModifiedBy>Jenu Bantawa Rai</cp:lastModifiedBy>
  <cp:revision>2</cp:revision>
  <dcterms:created xsi:type="dcterms:W3CDTF">2019-02-16T06:32:00Z</dcterms:created>
  <dcterms:modified xsi:type="dcterms:W3CDTF">2019-02-16T06:32:00Z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